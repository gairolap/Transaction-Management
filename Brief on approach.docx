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DA8" w:rsidRDefault="00376780" w:rsidP="00376780">
      <w:pPr>
        <w:jc w:val="both"/>
        <w:rPr>
          <w:lang w:val="en-US"/>
        </w:rPr>
      </w:pPr>
      <w:r>
        <w:rPr>
          <w:lang w:val="en-US"/>
        </w:rPr>
        <w:t xml:space="preserve">Hello Team </w:t>
      </w:r>
      <w:bookmarkStart w:id="0" w:name="_GoBack"/>
      <w:bookmarkEnd w:id="0"/>
      <w:r>
        <w:rPr>
          <w:lang w:val="en-US"/>
        </w:rPr>
        <w:t>–</w:t>
      </w:r>
    </w:p>
    <w:p w:rsidR="00376780" w:rsidRDefault="00376780" w:rsidP="00376780">
      <w:pPr>
        <w:jc w:val="both"/>
        <w:rPr>
          <w:lang w:val="en-US"/>
        </w:rPr>
      </w:pPr>
      <w:r>
        <w:rPr>
          <w:lang w:val="en-US"/>
        </w:rPr>
        <w:t>First of all thanks for letting me demonstrate my skills. Below I would like to outline a few important points that would help understand my approach.</w:t>
      </w:r>
    </w:p>
    <w:p w:rsidR="00376780" w:rsidRDefault="00376780" w:rsidP="00376780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Project is built upon Spring Boot framework using H2 in-memory database.</w:t>
      </w:r>
    </w:p>
    <w:p w:rsidR="00376780" w:rsidRDefault="00376780" w:rsidP="00376780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GET and POST endpoints can be invoked using a REST client like postman. So you can explicitly push a transaction and retrieve the transactions.</w:t>
      </w:r>
    </w:p>
    <w:p w:rsidR="00376780" w:rsidRDefault="00376780" w:rsidP="00376780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A scheduler has been written to invoke the GET endpoint at constant interval.</w:t>
      </w:r>
    </w:p>
    <w:p w:rsidR="00376780" w:rsidRDefault="00376780" w:rsidP="00376780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At the start of the application there are records that get inserted in the database.</w:t>
      </w:r>
    </w:p>
    <w:p w:rsidR="00376780" w:rsidRDefault="00376780" w:rsidP="00376780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Unit tests have been written for controller, repository and scheduler classes.</w:t>
      </w:r>
    </w:p>
    <w:p w:rsidR="00376780" w:rsidRDefault="00376780" w:rsidP="00376780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Proper logging has been done wherever possible.</w:t>
      </w:r>
    </w:p>
    <w:p w:rsidR="00376780" w:rsidRDefault="00376780" w:rsidP="00376780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proofErr w:type="gramStart"/>
      <w:r w:rsidRPr="00376780">
        <w:rPr>
          <w:b/>
          <w:lang w:val="en-US"/>
        </w:rPr>
        <w:t>mvn</w:t>
      </w:r>
      <w:proofErr w:type="spellEnd"/>
      <w:proofErr w:type="gramEnd"/>
      <w:r w:rsidRPr="00376780">
        <w:rPr>
          <w:b/>
          <w:lang w:val="en-US"/>
        </w:rPr>
        <w:t xml:space="preserve"> clean install</w:t>
      </w:r>
      <w:r>
        <w:rPr>
          <w:lang w:val="en-US"/>
        </w:rPr>
        <w:t xml:space="preserve"> gets successful. Please refer to the snapshot below.</w:t>
      </w:r>
    </w:p>
    <w:p w:rsidR="00376780" w:rsidRPr="00376780" w:rsidRDefault="00376780" w:rsidP="00376780">
      <w:pPr>
        <w:jc w:val="both"/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5731510" cy="14725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V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6780" w:rsidRPr="003767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DE6D60"/>
    <w:multiLevelType w:val="hybridMultilevel"/>
    <w:tmpl w:val="4F20D9D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780"/>
    <w:rsid w:val="00376780"/>
    <w:rsid w:val="003B4DAF"/>
    <w:rsid w:val="00F3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615862-9523-4D74-9D9A-58F1DF1D5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63193192.dotm</Template>
  <TotalTime>0</TotalTime>
  <Pages>1</Pages>
  <Words>127</Words>
  <Characters>635</Characters>
  <Application>Microsoft Office Word</Application>
  <DocSecurity>0</DocSecurity>
  <Lines>12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Deutsche Bank</Company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 Gairola</dc:creator>
  <cp:keywords>Public</cp:keywords>
  <dc:description/>
  <cp:lastModifiedBy>Priyank Gairola</cp:lastModifiedBy>
  <cp:revision>1</cp:revision>
  <dcterms:created xsi:type="dcterms:W3CDTF">2017-08-14T08:26:00Z</dcterms:created>
  <dcterms:modified xsi:type="dcterms:W3CDTF">2017-08-14T08:37:00Z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a6c5366c-6765-4988-b2d0-02a61a200964</vt:lpwstr>
  </property>
  <property fmtid="{D5CDD505-2E9C-101B-9397-08002B2CF9AE}" pid="3" name="db.comClassification">
    <vt:lpwstr>Public</vt:lpwstr>
  </property>
</Properties>
</file>